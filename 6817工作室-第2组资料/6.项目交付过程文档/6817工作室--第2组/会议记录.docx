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2741"/>
        <w:gridCol w:w="1379"/>
        <w:gridCol w:w="2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88" w:hRule="atLeast"/>
        </w:trPr>
        <w:tc>
          <w:tcPr>
            <w:tcW w:w="8380" w:type="dxa"/>
            <w:gridSpan w:val="4"/>
          </w:tcPr>
          <w:p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第</w:t>
            </w:r>
            <w:r>
              <w:rPr>
                <w:rFonts w:hint="eastAsia"/>
                <w:sz w:val="52"/>
                <w:szCs w:val="52"/>
                <w:lang w:val="en-US" w:eastAsia="zh-CN"/>
              </w:rPr>
              <w:t>二</w:t>
            </w:r>
            <w:r>
              <w:rPr>
                <w:sz w:val="52"/>
                <w:szCs w:val="52"/>
              </w:rPr>
              <w:t>组</w:t>
            </w:r>
            <w:r>
              <w:rPr>
                <w:rFonts w:hint="eastAsia"/>
                <w:sz w:val="52"/>
                <w:szCs w:val="5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16" w:type="dxa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召集人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274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周杭</w:t>
            </w:r>
          </w:p>
        </w:tc>
        <w:tc>
          <w:tcPr>
            <w:tcW w:w="1379" w:type="dxa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记录人</w:t>
            </w:r>
            <w:r>
              <w:rPr>
                <w:b/>
              </w:rPr>
              <w:t>：</w:t>
            </w:r>
          </w:p>
        </w:tc>
        <w:tc>
          <w:tcPr>
            <w:tcW w:w="2844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高嘉仪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16" w:type="dxa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与会人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6964" w:type="dxa"/>
            <w:gridSpan w:val="3"/>
            <w:vAlign w:val="center"/>
          </w:tcPr>
          <w:p>
            <w:pPr>
              <w:ind w:firstLine="525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周杭、邹先锋、刘延韬</w:t>
            </w:r>
          </w:p>
        </w:tc>
      </w:tr>
    </w:tbl>
    <w:p/>
    <w:tbl>
      <w:tblPr>
        <w:tblStyle w:val="3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4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380" w:type="dxa"/>
            <w:gridSpan w:val="2"/>
            <w:vAlign w:val="center"/>
          </w:tcPr>
          <w:p>
            <w:pPr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第一周会议记录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380" w:type="dxa"/>
            <w:gridSpan w:val="2"/>
            <w:vAlign w:val="center"/>
          </w:tcPr>
          <w:p>
            <w:pPr>
              <w:jc w:val="left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会议时间：2022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09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03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14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  <w:lang w:val="en-US" w:eastAsia="zh-CN"/>
              </w:rPr>
              <w:t>30——2022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09/03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15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157" w:type="dxa"/>
            <w:vAlign w:val="center"/>
          </w:tcPr>
          <w:p>
            <w:pPr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议题</w:t>
            </w:r>
            <w:r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  <w:lang w:val="en-US" w:eastAsia="zh-CN"/>
              </w:rPr>
              <w:t>个人知识的长处</w:t>
            </w:r>
          </w:p>
        </w:tc>
        <w:tc>
          <w:tcPr>
            <w:tcW w:w="4223" w:type="dxa"/>
            <w:vAlign w:val="center"/>
          </w:tcPr>
          <w:p>
            <w:pPr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结论</w:t>
            </w:r>
            <w:r>
              <w:rPr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0" w:hRule="atLeast"/>
        </w:trPr>
        <w:tc>
          <w:tcPr>
            <w:tcW w:w="415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周杭同学说自己擅长后端代码写作以及前后端代码对接，希望之后项目可以从事后端写作；刘延韬同学说自己擅长前后端框架的搭建，以及各种难题解决，和对后端代码有较深的理解，希望可以从事项目框架的搭建以及数据库和远程服务器的搭建；邹先锋同学说自己擅长于前端代码的实现，以及需求和业务功能的分析，希望可以参与前端板块的实现；高嘉仪同学擅长于前端各种界面的UI设计，以及有较深的文档写作能力，可以从事前端开发以及文档写作。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4223" w:type="dxa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考虑在本次项目背景下框架完整性，以及后端工作量和前端工作量都比较大，组长周杭对每个人的分工具体入下：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周杭：后端框架的搭建，以及后端代码的实现，并参与前端开发以及文档写作。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刘延韬：前端框架的搭建，以及后端代码的实现，并参与前端开发以及文档写作。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邹先锋：前端UI设计和代码的调试，以及文档的编写。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高嘉仪：前端UI设计和代码的调试，以及文档的编写。</w:t>
            </w:r>
          </w:p>
        </w:tc>
      </w:tr>
    </w:tbl>
    <w:p/>
    <w:p/>
    <w:tbl>
      <w:tblPr>
        <w:tblStyle w:val="3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4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380" w:type="dxa"/>
            <w:gridSpan w:val="2"/>
            <w:vAlign w:val="center"/>
          </w:tcPr>
          <w:p>
            <w:pPr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第二周会议记录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380" w:type="dxa"/>
            <w:gridSpan w:val="2"/>
            <w:vAlign w:val="center"/>
          </w:tcPr>
          <w:p>
            <w:pPr>
              <w:jc w:val="left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会议时间：2022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09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10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14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  <w:lang w:val="en-US" w:eastAsia="zh-CN"/>
              </w:rPr>
              <w:t>30——2022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09/10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15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157" w:type="dxa"/>
            <w:vAlign w:val="center"/>
          </w:tcPr>
          <w:p>
            <w:pPr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议题</w:t>
            </w:r>
            <w:r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  <w:lang w:val="en-US" w:eastAsia="zh-CN"/>
              </w:rPr>
              <w:t>学习进度的反馈，学习中的问题</w:t>
            </w:r>
          </w:p>
        </w:tc>
        <w:tc>
          <w:tcPr>
            <w:tcW w:w="4223" w:type="dxa"/>
            <w:vAlign w:val="center"/>
          </w:tcPr>
          <w:p>
            <w:pPr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结论</w:t>
            </w:r>
            <w:r>
              <w:rPr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0" w:hRule="atLeast"/>
        </w:trPr>
        <w:tc>
          <w:tcPr>
            <w:tcW w:w="415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上周一学习了Linux以及Hadoop的环境搭建的基本命令，还按照老师的要求使用ssh连接工具连接服务器，小组成员都跟上了老师的进度，对于上一周知识点基本完全掌握。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周二学习了jdk的配置与用户权限，为了方便，张鹏飞老师还教会我们如何对服务器进行免密登录和去除防火墙。同时，我们还对Hadoop集群搭建有了一定的认识，跟着张鹏飞老师的视频完成了Hadoop配置文件修改和Hadoop的启动。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通过观看老师的视频，发现小组成员对linux基础命令不够熟悉，所以要勤加练习linux基础命令。有小组成员Hadoop没有启动成功，但是在周杭同学的帮助下问题得到解决。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4223" w:type="dxa"/>
          </w:tcPr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小组成员通过观看张鹏飞老师的视频，能够独自完成Hadoop的环境搭建以及使用ssh连接工具连接服务器。小组成员反馈在操作期间会遇到一些小问题，但是已经通过上网查阅资料，问题得到解决。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8380" w:type="dxa"/>
            <w:gridSpan w:val="2"/>
            <w:vAlign w:val="center"/>
          </w:tcPr>
          <w:p>
            <w:pPr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第三周会议记录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380" w:type="dxa"/>
            <w:gridSpan w:val="2"/>
            <w:vAlign w:val="center"/>
          </w:tcPr>
          <w:p>
            <w:pPr>
              <w:jc w:val="left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会议时间：2022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09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17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14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  <w:lang w:val="en-US" w:eastAsia="zh-CN"/>
              </w:rPr>
              <w:t>30——2022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09/17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15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157" w:type="dxa"/>
            <w:vAlign w:val="center"/>
          </w:tcPr>
          <w:p>
            <w:pPr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议题</w:t>
            </w:r>
            <w:r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  <w:lang w:val="en-US" w:eastAsia="zh-CN"/>
              </w:rPr>
              <w:t>学习进度的反馈，学习中的问题</w:t>
            </w:r>
          </w:p>
        </w:tc>
        <w:tc>
          <w:tcPr>
            <w:tcW w:w="4223" w:type="dxa"/>
            <w:vAlign w:val="center"/>
          </w:tcPr>
          <w:p>
            <w:pPr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结论</w:t>
            </w:r>
            <w:r>
              <w:rPr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0" w:hRule="atLeast"/>
        </w:trPr>
        <w:tc>
          <w:tcPr>
            <w:tcW w:w="4157" w:type="dxa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上周一老师简单介绍了前后端项目简单的整合，同时，小组成员根据老师的视频已经完成MySQL的安装与授权。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上周二老师着重讲了hdfs的API调用，主要目的是在IDEA敲代码实现在集群上新建目录、删除目录、hdfs输出流等功能，为将来在项目中埋点打下基础。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小组成员都将上周视频看完，但是在hdfs的API调用中仍然存在一些问题，在已经完成第一次作业的小组成员的帮助下问题得到解决。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4223" w:type="dxa"/>
          </w:tcPr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家都能跟上老师的进度，小组之间团结互助，共同完成了老师发布的任务。老师要求准备收集前后端项目，每位小组成员都积极参与项目选择讨论中，最终在老师的帮助下决定用Tmall这个项目来校验本学期学习成果。</w:t>
            </w:r>
          </w:p>
        </w:tc>
      </w:tr>
    </w:tbl>
    <w:p/>
    <w:p/>
    <w:p/>
    <w:p/>
    <w:p/>
    <w:tbl>
      <w:tblPr>
        <w:tblStyle w:val="3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4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380" w:type="dxa"/>
            <w:gridSpan w:val="2"/>
            <w:vAlign w:val="center"/>
          </w:tcPr>
          <w:p>
            <w:pPr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第四周会议记录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380" w:type="dxa"/>
            <w:gridSpan w:val="2"/>
            <w:vAlign w:val="center"/>
          </w:tcPr>
          <w:p>
            <w:pPr>
              <w:jc w:val="left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会议时间：2022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09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24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14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  <w:lang w:val="en-US" w:eastAsia="zh-CN"/>
              </w:rPr>
              <w:t>30——2022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09/24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15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157" w:type="dxa"/>
            <w:vAlign w:val="center"/>
          </w:tcPr>
          <w:p>
            <w:pPr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议题</w:t>
            </w:r>
            <w:r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  <w:lang w:val="en-US" w:eastAsia="zh-CN"/>
              </w:rPr>
              <w:t>学习进度的反馈，学习中的问题</w:t>
            </w:r>
          </w:p>
        </w:tc>
        <w:tc>
          <w:tcPr>
            <w:tcW w:w="4223" w:type="dxa"/>
            <w:vAlign w:val="center"/>
          </w:tcPr>
          <w:p>
            <w:pPr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结论</w:t>
            </w:r>
            <w:r>
              <w:rPr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0" w:hRule="atLeast"/>
        </w:trPr>
        <w:tc>
          <w:tcPr>
            <w:tcW w:w="415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上周二学习了使用MR实现wordcount词频统计以及数据去重。张鹏飞老师为了让我们掌握MR，布置了第二次作业：运用MR处理农场数据。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小组成员可以根据视频运用MR完成wordcount词频统计，但是仅有周杭同学能够独自完成老师布置的第二次作业，其他小组成员暂时没有完成。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4223" w:type="dxa"/>
          </w:tcPr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通过观看老师对MR的讲解视频，小组发现MR需要敲大量复杂的代码才能实现，过于繁琐并且消耗时间。</w:t>
            </w:r>
          </w:p>
        </w:tc>
      </w:tr>
    </w:tbl>
    <w:p/>
    <w:p/>
    <w:p/>
    <w:p/>
    <w:tbl>
      <w:tblPr>
        <w:tblStyle w:val="3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4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380" w:type="dxa"/>
            <w:gridSpan w:val="2"/>
            <w:vAlign w:val="center"/>
          </w:tcPr>
          <w:p>
            <w:pPr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第五周会议记录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380" w:type="dxa"/>
            <w:gridSpan w:val="2"/>
            <w:vAlign w:val="center"/>
          </w:tcPr>
          <w:p>
            <w:pPr>
              <w:jc w:val="left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会议时间：2022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09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30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14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  <w:lang w:val="en-US" w:eastAsia="zh-CN"/>
              </w:rPr>
              <w:t>30——2022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09/30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15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157" w:type="dxa"/>
            <w:vAlign w:val="center"/>
          </w:tcPr>
          <w:p>
            <w:pPr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议题</w:t>
            </w:r>
            <w:r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  <w:lang w:val="en-US" w:eastAsia="zh-CN"/>
              </w:rPr>
              <w:t>学习进度的反馈，学习中的问题</w:t>
            </w:r>
          </w:p>
        </w:tc>
        <w:tc>
          <w:tcPr>
            <w:tcW w:w="4223" w:type="dxa"/>
            <w:vAlign w:val="center"/>
          </w:tcPr>
          <w:p>
            <w:pPr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结论</w:t>
            </w:r>
            <w:r>
              <w:rPr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0" w:hRule="atLeast"/>
        </w:trPr>
        <w:tc>
          <w:tcPr>
            <w:tcW w:w="415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上周一老师讲了运用MR解决农场案例。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上周的主要任务是完成hive的安装，并且使用hive完成wordcount需求以及农场案例的四个需求。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小组成员可以根据视频运用hive完成wordcount需求以及农场案例的四个需求。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4223" w:type="dxa"/>
          </w:tcPr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通过对比MR和hive对数据需求的完成情况，小组商讨一致认为使用hive更加轻松，并且hive使用的是MySQL语句，所以我们决定用hive实现需求文档。</w:t>
            </w:r>
          </w:p>
        </w:tc>
      </w:tr>
    </w:tbl>
    <w:p/>
    <w:p/>
    <w:p/>
    <w:p/>
    <w:tbl>
      <w:tblPr>
        <w:tblStyle w:val="3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4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380" w:type="dxa"/>
            <w:gridSpan w:val="2"/>
            <w:vAlign w:val="center"/>
          </w:tcPr>
          <w:p>
            <w:pPr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第六周会议记录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380" w:type="dxa"/>
            <w:gridSpan w:val="2"/>
            <w:vAlign w:val="center"/>
          </w:tcPr>
          <w:p>
            <w:pPr>
              <w:jc w:val="left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会议时间：2022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10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15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14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  <w:lang w:val="en-US" w:eastAsia="zh-CN"/>
              </w:rPr>
              <w:t>30——2022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10/15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15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157" w:type="dxa"/>
            <w:vAlign w:val="center"/>
          </w:tcPr>
          <w:p>
            <w:pPr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议题</w:t>
            </w:r>
            <w:r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  <w:lang w:val="en-US" w:eastAsia="zh-CN"/>
              </w:rPr>
              <w:t>学习进度的反馈，学习中的问题</w:t>
            </w:r>
          </w:p>
        </w:tc>
        <w:tc>
          <w:tcPr>
            <w:tcW w:w="4223" w:type="dxa"/>
            <w:vAlign w:val="center"/>
          </w:tcPr>
          <w:p>
            <w:pPr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结论</w:t>
            </w:r>
            <w:r>
              <w:rPr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0" w:hRule="atLeast"/>
        </w:trPr>
        <w:tc>
          <w:tcPr>
            <w:tcW w:w="4157" w:type="dxa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周主要任务是熟练掌握hive的使用，老师在视频中运用hive完成了农场案例的四个需求分析并且针对购物的项目数据使用hive完成了五个需求分析，以上结果都落地到了MySQL。最终老师进入数据可视化环节运用superset或echarts可实现数据可视化。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小组成员根据老师的视频完成了老师发布的任务，但是还没有在小组项目中运用。</w:t>
            </w:r>
          </w:p>
        </w:tc>
        <w:tc>
          <w:tcPr>
            <w:tcW w:w="4223" w:type="dxa"/>
          </w:tcPr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通过对比superset和echarts，我们商讨一致决定使用echarts对需求文档进行可视化，但是这需要有前端基础的同学来完成。</w:t>
            </w:r>
          </w:p>
        </w:tc>
      </w:tr>
    </w:tbl>
    <w:p/>
    <w:p/>
    <w:p/>
    <w:p/>
    <w:tbl>
      <w:tblPr>
        <w:tblStyle w:val="3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4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380" w:type="dxa"/>
            <w:gridSpan w:val="2"/>
            <w:vAlign w:val="center"/>
          </w:tcPr>
          <w:p>
            <w:pPr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第七周会议记录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380" w:type="dxa"/>
            <w:gridSpan w:val="2"/>
            <w:vAlign w:val="center"/>
          </w:tcPr>
          <w:p>
            <w:pPr>
              <w:jc w:val="left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会议时间：2022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10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17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18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  <w:lang w:val="en-US" w:eastAsia="zh-CN"/>
              </w:rPr>
              <w:t>30——2022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10/17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  <w:lang w:val="en-US" w:eastAsia="zh-CN"/>
              </w:rPr>
              <w:t>19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157" w:type="dxa"/>
            <w:vAlign w:val="center"/>
          </w:tcPr>
          <w:p>
            <w:pPr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议题</w:t>
            </w:r>
            <w:r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  <w:lang w:val="en-US" w:eastAsia="zh-CN"/>
              </w:rPr>
              <w:t>学习进度的反馈，学习中的问题</w:t>
            </w:r>
          </w:p>
        </w:tc>
        <w:tc>
          <w:tcPr>
            <w:tcW w:w="4223" w:type="dxa"/>
            <w:vAlign w:val="center"/>
          </w:tcPr>
          <w:p>
            <w:pPr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结论</w:t>
            </w:r>
            <w:r>
              <w:rPr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0" w:hRule="atLeast"/>
        </w:trPr>
        <w:tc>
          <w:tcPr>
            <w:tcW w:w="4157" w:type="dxa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上周老师进一步讲解了echarts以及使用前端代码实现项目数据可视化。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小组成员都跟上了老师视频的进度，但是今天才开始对收集的数据进行需求文档的实现。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4223" w:type="dxa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我们决定本周将所有任务得以实现。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杭同学对后端比较擅长，所以其他成员就复杂收集数据，邹先锋同学负责根据数据想出五个需求，周杭同学进而实现这五个需求。完成五个需求后再由周杭和刘延韬同学完成前端数据可视化。高嘉仪和邹先锋同学负责前后端代码的调试和写文档。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RmNzBmN2EzNmU2ZGVlNWUzY2MzMDJjZjUxNGU3ODIifQ=="/>
  </w:docVars>
  <w:rsids>
    <w:rsidRoot w:val="3BFF79AF"/>
    <w:rsid w:val="00085833"/>
    <w:rsid w:val="00363DD6"/>
    <w:rsid w:val="00D67AC4"/>
    <w:rsid w:val="00ED0779"/>
    <w:rsid w:val="00F1777C"/>
    <w:rsid w:val="1D104E67"/>
    <w:rsid w:val="2315771C"/>
    <w:rsid w:val="355D7103"/>
    <w:rsid w:val="3BE12442"/>
    <w:rsid w:val="3BFF79AF"/>
    <w:rsid w:val="434E3BFC"/>
    <w:rsid w:val="661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udyProject\&#23454;&#35757;&#36164;&#26009;\&#39033;&#30446;\&#23454;&#35757;&#38656;&#35201;&#25552;&#20132;&#36164;&#26009;\&#36164;&#26009;&#27169;&#26495;\6.&#39033;&#30446;&#20132;&#20184;&#36807;&#31243;&#25991;&#26723;&#27169;&#26495;\&#20250;&#35758;&#35760;&#2440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会议记录.dotx</Template>
  <Pages>2</Pages>
  <Words>1150</Words>
  <Characters>1270</Characters>
  <Lines>1</Lines>
  <Paragraphs>1</Paragraphs>
  <TotalTime>11</TotalTime>
  <ScaleCrop>false</ScaleCrop>
  <LinksUpToDate>false</LinksUpToDate>
  <CharactersWithSpaces>1292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2021-08-03T08:22:00Z</dcterms:created>
  <dc:creator>Ai</dc:creator>
  <cp:lastModifiedBy>小脚丫</cp:lastModifiedBy>
  <dcterms:modified xsi:type="dcterms:W3CDTF">2022-10-20T00:56:33Z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C449DEC83A3446758B3C7479CD3E5786</vt:lpwstr>
  </property>
</Properties>
</file>